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02B2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7B4CC64" wp14:editId="61402AA0">
                <wp:simplePos x="0" y="0"/>
                <wp:positionH relativeFrom="page">
                  <wp:posOffset>-146050</wp:posOffset>
                </wp:positionH>
                <wp:positionV relativeFrom="paragraph">
                  <wp:posOffset>596900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335A0" id="Group 3" o:spid="_x0000_s1026" alt="&quot;&quot;" style="position:absolute;margin-left:-11.5pt;margin-top:47pt;width:612pt;height:11in;z-index:-251656192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0"/>
        <w:gridCol w:w="630"/>
        <w:gridCol w:w="360"/>
        <w:gridCol w:w="6840"/>
      </w:tblGrid>
      <w:tr w:rsidR="00EA62A2" w14:paraId="6570795B" w14:textId="77777777" w:rsidTr="0063153B">
        <w:trPr>
          <w:trHeight w:val="378"/>
        </w:trPr>
        <w:tc>
          <w:tcPr>
            <w:tcW w:w="10080" w:type="dxa"/>
            <w:gridSpan w:val="4"/>
          </w:tcPr>
          <w:p w14:paraId="0BE73D93" w14:textId="77777777" w:rsidR="00496DC4" w:rsidRPr="00496DC4" w:rsidRDefault="00496DC4" w:rsidP="00496DC4">
            <w:pPr>
              <w:rPr>
                <w:color w:val="FF0000"/>
              </w:rPr>
            </w:pPr>
            <w:r w:rsidRPr="00496DC4">
              <w:rPr>
                <w:color w:val="FF0000"/>
              </w:rPr>
              <w:t>search:</w:t>
            </w:r>
          </w:p>
          <w:p w14:paraId="4131F99C" w14:textId="77777777" w:rsidR="00496DC4" w:rsidRPr="00496DC4" w:rsidRDefault="00496DC4" w:rsidP="00496DC4">
            <w:pPr>
              <w:rPr>
                <w:color w:val="FF0000"/>
              </w:rPr>
            </w:pPr>
            <w:r w:rsidRPr="00496DC4">
              <w:rPr>
                <w:color w:val="FF0000"/>
              </w:rPr>
              <w:t>1- What is difference between Arrow Functions, Function Expressions, Function Declarations</w:t>
            </w:r>
          </w:p>
          <w:p w14:paraId="10569A77" w14:textId="35419AE8" w:rsidR="00EA62A2" w:rsidRDefault="00496DC4" w:rsidP="00496DC4">
            <w:r w:rsidRPr="00496DC4">
              <w:rPr>
                <w:color w:val="FF0000"/>
              </w:rPr>
              <w:t>2- What is difference between anonymous functions and arrow functions</w:t>
            </w:r>
          </w:p>
        </w:tc>
      </w:tr>
      <w:tr w:rsidR="00FC6625" w14:paraId="0C5F64E7" w14:textId="77777777" w:rsidTr="004F1C81">
        <w:trPr>
          <w:trHeight w:val="80"/>
        </w:trPr>
        <w:tc>
          <w:tcPr>
            <w:tcW w:w="2250" w:type="dxa"/>
            <w:vMerge w:val="restart"/>
          </w:tcPr>
          <w:p w14:paraId="26EC85C1" w14:textId="510DF72E" w:rsidR="00FC6625" w:rsidRDefault="00FC6625" w:rsidP="0063153B">
            <w:pPr>
              <w:pStyle w:val="Heading1"/>
            </w:pPr>
          </w:p>
          <w:p w14:paraId="7F01CAAB" w14:textId="77777777" w:rsidR="00FC6625" w:rsidRDefault="00496DC4" w:rsidP="00496DC4">
            <w:pPr>
              <w:rPr>
                <w:color w:val="FF5D3F" w:themeColor="accent1" w:themeTint="99"/>
                <w:sz w:val="28"/>
                <w:szCs w:val="32"/>
              </w:rPr>
            </w:pPr>
            <w:r w:rsidRPr="00496DC4">
              <w:rPr>
                <w:color w:val="FF5D3F" w:themeColor="accent1" w:themeTint="99"/>
                <w:sz w:val="28"/>
                <w:szCs w:val="32"/>
              </w:rPr>
              <w:t>Function Declaration</w:t>
            </w:r>
          </w:p>
          <w:p w14:paraId="72DE4DBE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63776435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62CA3C72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0ECC8181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129AEB2C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2132E236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48511299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54C5C2DB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11D371DD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332B4F26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44AAC1B9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2FB52051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610BE6A3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16715E71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4DE999C2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7CBF6653" w14:textId="77777777" w:rsidR="004F1C81" w:rsidRDefault="004F1C81" w:rsidP="00496DC4">
            <w:pPr>
              <w:rPr>
                <w:color w:val="FF5D3F" w:themeColor="accent1" w:themeTint="99"/>
                <w:sz w:val="28"/>
                <w:szCs w:val="32"/>
              </w:rPr>
            </w:pPr>
          </w:p>
          <w:p w14:paraId="330873FC" w14:textId="75B01E34" w:rsidR="004F1C81" w:rsidRDefault="004F1C81" w:rsidP="00496DC4">
            <w:pPr>
              <w:rPr>
                <w:color w:val="BF1E00" w:themeColor="accent1"/>
                <w:sz w:val="28"/>
                <w:szCs w:val="32"/>
              </w:rPr>
            </w:pPr>
            <w:r w:rsidRPr="004F1C81">
              <w:rPr>
                <w:color w:val="BF1E00" w:themeColor="accent1"/>
                <w:sz w:val="28"/>
                <w:szCs w:val="32"/>
              </w:rPr>
              <w:t>------------------------</w:t>
            </w:r>
          </w:p>
          <w:p w14:paraId="3AA6F363" w14:textId="77777777" w:rsidR="004F1C81" w:rsidRDefault="004F1C81" w:rsidP="00496DC4"/>
          <w:p w14:paraId="038EAB0B" w14:textId="77777777" w:rsidR="004F1C81" w:rsidRPr="00A61075" w:rsidRDefault="004F1C81" w:rsidP="00496DC4">
            <w:pPr>
              <w:rPr>
                <w:color w:val="FF5D3F" w:themeColor="accent1" w:themeTint="99"/>
                <w:sz w:val="24"/>
                <w:szCs w:val="28"/>
              </w:rPr>
            </w:pPr>
            <w:r w:rsidRPr="00A61075">
              <w:rPr>
                <w:color w:val="FF5D3F" w:themeColor="accent1" w:themeTint="99"/>
                <w:sz w:val="24"/>
                <w:szCs w:val="28"/>
              </w:rPr>
              <w:t>Function Expressions</w:t>
            </w:r>
          </w:p>
          <w:p w14:paraId="45B48148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34362E30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376B418A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2221702F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6BB7E5CA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152ED10A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2E222998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4449554F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498E2CCE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0263E34D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05E209C5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72BA2C05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53B38375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756C6A39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7502EDDB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231CEC62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09B6799D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799BC26F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13CC497A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663D5E25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66894A96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4E1E0FA3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3A1242C4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0B75A681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6C47545C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4630CB14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63171FE2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6AA59DFD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739D2A5F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21493C3B" w14:textId="77777777" w:rsidR="004F1C81" w:rsidRDefault="004F1C81" w:rsidP="00496DC4">
            <w:pPr>
              <w:rPr>
                <w:color w:val="FF5D3F" w:themeColor="accent1" w:themeTint="99"/>
              </w:rPr>
            </w:pPr>
          </w:p>
          <w:p w14:paraId="59447CD0" w14:textId="77777777" w:rsidR="004F1C81" w:rsidRPr="00A61075" w:rsidRDefault="009C6B2A" w:rsidP="00496DC4">
            <w:pPr>
              <w:rPr>
                <w:color w:val="FF5D3F" w:themeColor="accent1" w:themeTint="99"/>
                <w:sz w:val="32"/>
                <w:szCs w:val="36"/>
              </w:rPr>
            </w:pPr>
            <w:r w:rsidRPr="00A61075">
              <w:rPr>
                <w:color w:val="FF5D3F" w:themeColor="accent1" w:themeTint="99"/>
                <w:sz w:val="32"/>
                <w:szCs w:val="36"/>
              </w:rPr>
              <w:t>Arrow Functions</w:t>
            </w:r>
          </w:p>
          <w:p w14:paraId="2DA7E867" w14:textId="77777777" w:rsidR="009C6B2A" w:rsidRDefault="009C6B2A" w:rsidP="00496DC4">
            <w:pPr>
              <w:rPr>
                <w:color w:val="FF5D3F" w:themeColor="accent1" w:themeTint="99"/>
              </w:rPr>
            </w:pPr>
          </w:p>
          <w:p w14:paraId="0A11D38A" w14:textId="77777777" w:rsidR="009C6B2A" w:rsidRDefault="009C6B2A" w:rsidP="00496DC4">
            <w:pPr>
              <w:rPr>
                <w:color w:val="FF5D3F" w:themeColor="accent1" w:themeTint="99"/>
              </w:rPr>
            </w:pPr>
          </w:p>
          <w:p w14:paraId="661A353E" w14:textId="77777777" w:rsidR="009C6B2A" w:rsidRDefault="009C6B2A" w:rsidP="00496DC4">
            <w:pPr>
              <w:rPr>
                <w:color w:val="FF5D3F" w:themeColor="accent1" w:themeTint="99"/>
              </w:rPr>
            </w:pPr>
          </w:p>
          <w:p w14:paraId="4C1B1C79" w14:textId="77777777" w:rsidR="009C6B2A" w:rsidRDefault="009C6B2A" w:rsidP="00496DC4">
            <w:pPr>
              <w:rPr>
                <w:color w:val="FF5D3F" w:themeColor="accent1" w:themeTint="99"/>
              </w:rPr>
            </w:pPr>
          </w:p>
          <w:p w14:paraId="361120E3" w14:textId="77777777" w:rsidR="009C6B2A" w:rsidRDefault="009C6B2A" w:rsidP="00496DC4">
            <w:pPr>
              <w:rPr>
                <w:color w:val="FF5D3F" w:themeColor="accent1" w:themeTint="99"/>
              </w:rPr>
            </w:pPr>
          </w:p>
          <w:p w14:paraId="684D8632" w14:textId="77777777" w:rsidR="009C6B2A" w:rsidRDefault="009C6B2A" w:rsidP="00496DC4">
            <w:pPr>
              <w:rPr>
                <w:color w:val="FF5D3F" w:themeColor="accent1" w:themeTint="99"/>
              </w:rPr>
            </w:pPr>
          </w:p>
          <w:p w14:paraId="141605F7" w14:textId="77777777" w:rsidR="009C6B2A" w:rsidRDefault="009C6B2A" w:rsidP="00496DC4">
            <w:pPr>
              <w:rPr>
                <w:color w:val="FF5D3F" w:themeColor="accent1" w:themeTint="99"/>
              </w:rPr>
            </w:pPr>
          </w:p>
          <w:p w14:paraId="2148DF69" w14:textId="77777777" w:rsidR="009C6B2A" w:rsidRDefault="009C6B2A" w:rsidP="00496DC4">
            <w:pPr>
              <w:rPr>
                <w:color w:val="FF5D3F" w:themeColor="accent1" w:themeTint="99"/>
              </w:rPr>
            </w:pPr>
          </w:p>
          <w:p w14:paraId="5A13C22D" w14:textId="77777777" w:rsidR="009C6B2A" w:rsidRDefault="009C6B2A" w:rsidP="00496DC4">
            <w:pPr>
              <w:rPr>
                <w:color w:val="BF1E00" w:themeColor="accent1"/>
              </w:rPr>
            </w:pPr>
            <w:r w:rsidRPr="009C6B2A">
              <w:rPr>
                <w:color w:val="BF1E00" w:themeColor="accent1"/>
              </w:rPr>
              <w:t>----------------------------------</w:t>
            </w:r>
          </w:p>
          <w:p w14:paraId="680F46A4" w14:textId="77777777" w:rsidR="009C6B2A" w:rsidRDefault="009C6B2A" w:rsidP="009C6B2A">
            <w:pPr>
              <w:rPr>
                <w:color w:val="BF1E00" w:themeColor="accent1"/>
              </w:rPr>
            </w:pPr>
          </w:p>
          <w:p w14:paraId="726DF0A3" w14:textId="49BB8856" w:rsidR="009C6B2A" w:rsidRPr="009C6B2A" w:rsidRDefault="009C6B2A" w:rsidP="009C6B2A">
            <w:r w:rsidRPr="00A61075">
              <w:rPr>
                <w:color w:val="FF5D3F" w:themeColor="accent1" w:themeTint="99"/>
                <w:sz w:val="24"/>
                <w:szCs w:val="28"/>
              </w:rPr>
              <w:t>Anonymous Functions</w:t>
            </w:r>
          </w:p>
        </w:tc>
        <w:tc>
          <w:tcPr>
            <w:tcW w:w="990" w:type="dxa"/>
            <w:gridSpan w:val="2"/>
          </w:tcPr>
          <w:p w14:paraId="7EB57FE4" w14:textId="77777777" w:rsidR="00FC6625" w:rsidRDefault="00FC6625" w:rsidP="00AF2F9F">
            <w:pPr>
              <w:ind w:left="-14"/>
              <w:jc w:val="center"/>
            </w:pPr>
            <w:r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inline distT="0" distB="0" distL="0" distR="0" wp14:anchorId="23C0338F" wp14:editId="1F86BFE1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17E672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</w:tcPr>
          <w:p w14:paraId="13F85693" w14:textId="2FEA5A88" w:rsidR="00FC6625" w:rsidRDefault="00FC6625" w:rsidP="0063153B">
            <w:pPr>
              <w:pStyle w:val="Heading1"/>
            </w:pPr>
          </w:p>
          <w:p w14:paraId="2BD3B8CA" w14:textId="0D0A50C4" w:rsidR="00496DC4" w:rsidRDefault="00496DC4" w:rsidP="00496DC4">
            <w:pPr>
              <w:rPr>
                <w:rFonts w:cs="Times New Roman"/>
              </w:rPr>
            </w:pPr>
            <w:r w:rsidRPr="00496DC4">
              <w:rPr>
                <w:rFonts w:cs="Times New Roman" w:hint="cs"/>
                <w:rtl/>
              </w:rPr>
              <w:t>هي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طريقه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ال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معروفه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اكتر</w:t>
            </w:r>
            <w:r w:rsidRPr="00496DC4">
              <w:rPr>
                <w:rFonts w:cs="Times New Roman"/>
                <w:rtl/>
              </w:rPr>
              <w:t xml:space="preserve">  </w:t>
            </w:r>
            <w:r w:rsidRPr="00496DC4">
              <w:rPr>
                <w:rFonts w:cs="Times New Roman" w:hint="cs"/>
                <w:rtl/>
              </w:rPr>
              <w:t>ل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تعريف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داله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F1C81">
              <w:rPr>
                <w:rFonts w:cs="Times New Roman" w:hint="cs"/>
                <w:color w:val="FF5D3F" w:themeColor="accent1" w:themeTint="99"/>
                <w:rtl/>
              </w:rPr>
              <w:t>وشكلها</w:t>
            </w:r>
            <w:r w:rsidRPr="004F1C81">
              <w:rPr>
                <w:rFonts w:cs="Times New Roman"/>
                <w:color w:val="FF5D3F" w:themeColor="accent1" w:themeTint="99"/>
                <w:rtl/>
              </w:rPr>
              <w:t xml:space="preserve"> </w:t>
            </w:r>
            <w:r w:rsidRPr="004F1C81">
              <w:rPr>
                <w:rFonts w:cs="Times New Roman" w:hint="cs"/>
                <w:color w:val="FF5D3F" w:themeColor="accent1" w:themeTint="99"/>
                <w:rtl/>
              </w:rPr>
              <w:t>كد</w:t>
            </w:r>
            <w:r w:rsidRPr="00496DC4">
              <w:rPr>
                <w:rFonts w:cs="Times New Roman" w:hint="cs"/>
                <w:rtl/>
              </w:rPr>
              <w:t>ا</w:t>
            </w:r>
          </w:p>
          <w:p w14:paraId="64C46933" w14:textId="77777777" w:rsidR="00496DC4" w:rsidRDefault="00496DC4" w:rsidP="00496DC4">
            <w:r>
              <w:t>function greet(name) {</w:t>
            </w:r>
          </w:p>
          <w:p w14:paraId="5E04C2C3" w14:textId="77777777" w:rsidR="00496DC4" w:rsidRDefault="00496DC4" w:rsidP="00496DC4">
            <w:r>
              <w:t xml:space="preserve">    return Hello, ${name</w:t>
            </w:r>
            <w:proofErr w:type="gramStart"/>
            <w:r>
              <w:t>}!;</w:t>
            </w:r>
            <w:proofErr w:type="gramEnd"/>
          </w:p>
          <w:p w14:paraId="4471E5CB" w14:textId="77B088A1" w:rsidR="00496DC4" w:rsidRDefault="00496DC4" w:rsidP="00496DC4">
            <w:r>
              <w:t>}</w:t>
            </w:r>
          </w:p>
          <w:p w14:paraId="34EF7B10" w14:textId="77777777" w:rsidR="00496DC4" w:rsidRDefault="00496DC4" w:rsidP="00496DC4"/>
          <w:p w14:paraId="09D3C98C" w14:textId="77777777" w:rsidR="00496DC4" w:rsidRDefault="00496DC4" w:rsidP="00496DC4">
            <w:r>
              <w:rPr>
                <w:rFonts w:cs="Times New Roman" w:hint="cs"/>
                <w:rtl/>
              </w:rPr>
              <w:t>ال</w:t>
            </w:r>
            <w:r>
              <w:t xml:space="preserve"> </w:t>
            </w:r>
          </w:p>
          <w:p w14:paraId="546D7F06" w14:textId="55752330" w:rsidR="00496DC4" w:rsidRDefault="00496DC4" w:rsidP="00496DC4">
            <w:r>
              <w:t>head of functio</w:t>
            </w:r>
            <w:r>
              <w:t>n</w:t>
            </w:r>
          </w:p>
          <w:p w14:paraId="0B18E77B" w14:textId="77777777" w:rsidR="00496DC4" w:rsidRDefault="00496DC4" w:rsidP="00496DC4">
            <w:pPr>
              <w:rPr>
                <w:rFonts w:cs="Times New Roman"/>
              </w:rPr>
            </w:pPr>
            <w:r w:rsidRPr="00496DC4">
              <w:rPr>
                <w:rFonts w:cs="Times New Roman" w:hint="cs"/>
                <w:rtl/>
              </w:rPr>
              <w:t>بعده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</w:t>
            </w:r>
          </w:p>
          <w:p w14:paraId="5A64F2B4" w14:textId="53980C33" w:rsidR="00496DC4" w:rsidRDefault="00496DC4" w:rsidP="00496DC4">
            <w:r>
              <w:t xml:space="preserve">parameter </w:t>
            </w:r>
          </w:p>
          <w:p w14:paraId="6DBFCF6F" w14:textId="77777777" w:rsidR="00496DC4" w:rsidRDefault="00496DC4" w:rsidP="00496DC4">
            <w:r>
              <w:rPr>
                <w:rFonts w:cs="Times New Roman" w:hint="cs"/>
                <w:rtl/>
              </w:rPr>
              <w:t>بين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قوسين</w:t>
            </w:r>
          </w:p>
          <w:p w14:paraId="7285D2AD" w14:textId="77777777" w:rsidR="00496DC4" w:rsidRDefault="00496DC4" w:rsidP="00496DC4">
            <w:r>
              <w:rPr>
                <w:rFonts w:cs="Times New Roman" w:hint="cs"/>
                <w:rtl/>
              </w:rPr>
              <w:t>وبعدين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ال</w:t>
            </w:r>
          </w:p>
          <w:p w14:paraId="12F032B5" w14:textId="77777777" w:rsidR="00496DC4" w:rsidRDefault="00496DC4" w:rsidP="00496DC4">
            <w:r>
              <w:t xml:space="preserve">  2 </w:t>
            </w:r>
            <w:proofErr w:type="spellStart"/>
            <w:r>
              <w:t>practs</w:t>
            </w:r>
            <w:proofErr w:type="spellEnd"/>
            <w:r>
              <w:t> </w:t>
            </w:r>
          </w:p>
          <w:p w14:paraId="23D606F9" w14:textId="77777777" w:rsidR="00496DC4" w:rsidRDefault="00496DC4" w:rsidP="00496DC4">
            <w:r>
              <w:rPr>
                <w:rFonts w:cs="Times New Roman" w:hint="cs"/>
                <w:rtl/>
              </w:rPr>
              <w:t>في</w:t>
            </w:r>
            <w:r>
              <w:rPr>
                <w:rFonts w:cs="Times New Roman" w:hint="eastAsia"/>
                <w:rtl/>
              </w:rPr>
              <w:t> </w:t>
            </w:r>
            <w:r>
              <w:rPr>
                <w:rFonts w:cs="Times New Roman" w:hint="cs"/>
                <w:rtl/>
              </w:rPr>
              <w:t>ال</w:t>
            </w:r>
            <w:r>
              <w:rPr>
                <w:rFonts w:hint="eastAsia"/>
              </w:rPr>
              <w:t> </w:t>
            </w:r>
          </w:p>
          <w:p w14:paraId="40472165" w14:textId="64D6414B" w:rsidR="00496DC4" w:rsidRPr="00496DC4" w:rsidRDefault="00496DC4" w:rsidP="00496DC4">
            <w:r>
              <w:t>Body</w:t>
            </w:r>
          </w:p>
          <w:p w14:paraId="5172CD73" w14:textId="54C7FD7C" w:rsidR="00FC6625" w:rsidRDefault="00496DC4" w:rsidP="00496DC4">
            <w:pPr>
              <w:rPr>
                <w:rFonts w:cs="Times New Roman"/>
              </w:rPr>
            </w:pPr>
            <w:r w:rsidRPr="00496DC4">
              <w:rPr>
                <w:rFonts w:cs="Times New Roman" w:hint="cs"/>
                <w:rtl/>
              </w:rPr>
              <w:t>وممكن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استدعيها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ف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اي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حتة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ف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كود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منعا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لتكرار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ال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طبع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متغيرات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انا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عوزها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وممكن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انديها</w:t>
            </w:r>
            <w:r w:rsidRPr="00496DC4">
              <w:rPr>
                <w:rFonts w:cs="Times New Roman" w:hint="eastAsia"/>
                <w:rtl/>
              </w:rPr>
              <w:t> </w:t>
            </w:r>
            <w:r w:rsidRPr="00496DC4">
              <w:rPr>
                <w:rFonts w:cs="Times New Roman" w:hint="cs"/>
                <w:rtl/>
              </w:rPr>
              <w:t>ب</w:t>
            </w:r>
          </w:p>
          <w:p w14:paraId="4F8268FE" w14:textId="77777777" w:rsidR="00496DC4" w:rsidRDefault="00496DC4" w:rsidP="00496DC4">
            <w:r w:rsidRPr="00496DC4">
              <w:t>function call</w:t>
            </w:r>
          </w:p>
          <w:p w14:paraId="78E215A6" w14:textId="32931466" w:rsidR="00496DC4" w:rsidRDefault="00496DC4" w:rsidP="00496DC4">
            <w:pPr>
              <w:rPr>
                <w:rFonts w:cs="Times New Roman"/>
              </w:rPr>
            </w:pPr>
            <w:r w:rsidRPr="00496DC4">
              <w:rPr>
                <w:rFonts w:cs="Times New Roman"/>
                <w:rtl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 w:rsidRPr="00496DC4">
              <w:t xml:space="preserve">hosted </w:t>
            </w:r>
            <w:r w:rsidRPr="00496DC4">
              <w:rPr>
                <w:rFonts w:cs="Times New Roman" w:hint="cs"/>
                <w:rtl/>
              </w:rPr>
              <w:t>يعني</w:t>
            </w:r>
            <w:r>
              <w:rPr>
                <w:rFonts w:cs="Times New Roman"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ينفع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استدعيها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قبل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ما</w:t>
            </w:r>
            <w:r w:rsidRPr="00496DC4">
              <w:rPr>
                <w:rFonts w:cs="Times New Roman"/>
                <w:rtl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اعرفها</w:t>
            </w:r>
            <w:r>
              <w:rPr>
                <w:rFonts w:cs="Times New Roman"/>
              </w:rPr>
              <w:t xml:space="preserve"> </w:t>
            </w:r>
            <w:r w:rsidRPr="00496DC4">
              <w:rPr>
                <w:rFonts w:cs="Times New Roman" w:hint="cs"/>
                <w:rtl/>
              </w:rPr>
              <w:t>هي</w:t>
            </w:r>
          </w:p>
          <w:p w14:paraId="56BCFC9D" w14:textId="3AC258FA" w:rsidR="00496DC4" w:rsidRPr="00496DC4" w:rsidRDefault="004F1C81" w:rsidP="00496DC4">
            <w:r w:rsidRPr="004F1C81">
              <w:rPr>
                <w:rFonts w:cs="Times New Roman"/>
                <w:color w:val="FF5D3F" w:themeColor="accent1" w:themeTint="99"/>
              </w:rPr>
              <w:t xml:space="preserve">Function name </w:t>
            </w:r>
            <w:r w:rsidRPr="004F1C81">
              <w:rPr>
                <w:rFonts w:cs="Times New Roman" w:hint="cs"/>
                <w:rtl/>
              </w:rPr>
              <w:t>مطلوب</w:t>
            </w:r>
          </w:p>
          <w:p w14:paraId="4EB5DB2B" w14:textId="77777777" w:rsidR="004F1C81" w:rsidRDefault="004F1C81" w:rsidP="004F1C81">
            <w:r>
              <w:rPr>
                <w:rFonts w:cs="Times New Roman" w:hint="cs"/>
                <w:rtl/>
              </w:rPr>
              <w:t>بنشير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ل</w:t>
            </w:r>
            <w:r>
              <w:t xml:space="preserve"> </w:t>
            </w:r>
          </w:p>
          <w:p w14:paraId="31A5EBD8" w14:textId="77777777" w:rsidR="004F1C81" w:rsidRDefault="004F1C81" w:rsidP="004F1C81">
            <w:r>
              <w:t xml:space="preserve">function </w:t>
            </w:r>
          </w:p>
          <w:p w14:paraId="45559489" w14:textId="77777777" w:rsidR="004F1C81" w:rsidRDefault="004F1C81" w:rsidP="004F1C81">
            <w:r>
              <w:rPr>
                <w:rFonts w:cs="Times New Roman" w:hint="cs"/>
                <w:rtl/>
              </w:rPr>
              <w:t>داخل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ال</w:t>
            </w:r>
          </w:p>
          <w:p w14:paraId="7F302827" w14:textId="77777777" w:rsidR="004F1C81" w:rsidRDefault="004F1C81" w:rsidP="004F1C81">
            <w:r>
              <w:t xml:space="preserve"> body </w:t>
            </w:r>
          </w:p>
          <w:p w14:paraId="75815EF2" w14:textId="77777777" w:rsidR="004F1C81" w:rsidRDefault="004F1C81" w:rsidP="004F1C81">
            <w:r>
              <w:rPr>
                <w:rFonts w:cs="Times New Roman" w:hint="cs"/>
                <w:rtl/>
              </w:rPr>
              <w:t>بتعها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واسمها</w:t>
            </w:r>
            <w:r>
              <w:rPr>
                <w:rFonts w:hint="eastAsia"/>
              </w:rPr>
              <w:t> </w:t>
            </w:r>
          </w:p>
          <w:p w14:paraId="58A4418C" w14:textId="322EBB8F" w:rsidR="004F1C81" w:rsidRDefault="004F1C81" w:rsidP="004F1C81">
            <w:r>
              <w:t>Recursive call</w:t>
            </w:r>
          </w:p>
          <w:p w14:paraId="791C72B9" w14:textId="739083BA" w:rsidR="004F1C81" w:rsidRPr="004F1C81" w:rsidRDefault="004F1C81" w:rsidP="004F1C81">
            <w:pPr>
              <w:rPr>
                <w:color w:val="BF1E00" w:themeColor="accent1"/>
              </w:rPr>
            </w:pPr>
            <w:r w:rsidRPr="004F1C81">
              <w:rPr>
                <w:color w:val="BF1E00" w:themeColor="accent1"/>
              </w:rPr>
              <w:t>---------------------------------------------------------------------------------------------------------</w:t>
            </w:r>
          </w:p>
          <w:p w14:paraId="1156927D" w14:textId="77777777" w:rsidR="004F1C81" w:rsidRDefault="004F1C81" w:rsidP="004F1C81">
            <w:r>
              <w:rPr>
                <w:rFonts w:cs="Times New Roman" w:hint="cs"/>
                <w:rtl/>
              </w:rPr>
              <w:t>بنحطها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علشان</w:t>
            </w:r>
            <w:r>
              <w:t xml:space="preserve"> </w:t>
            </w:r>
          </w:p>
          <w:p w14:paraId="413E81F4" w14:textId="77777777" w:rsidR="004F1C81" w:rsidRDefault="004F1C81" w:rsidP="004F1C81">
            <w:r>
              <w:t xml:space="preserve">variable </w:t>
            </w:r>
          </w:p>
          <w:p w14:paraId="1D7A72DF" w14:textId="77777777" w:rsidR="00FC6625" w:rsidRDefault="004F1C81" w:rsidP="004F1C81">
            <w:pPr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ممكن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يكون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ليه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اسم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او</w:t>
            </w:r>
            <w:r>
              <w:rPr>
                <w:rFonts w:cs="Times New Roman" w:hint="eastAsia"/>
                <w:rtl/>
              </w:rPr>
              <w:t> </w:t>
            </w:r>
            <w:r>
              <w:rPr>
                <w:rFonts w:cs="Times New Roman" w:hint="cs"/>
                <w:rtl/>
              </w:rPr>
              <w:t>لا</w:t>
            </w:r>
            <w:r>
              <w:rPr>
                <w:rFonts w:cs="Times New Roman" w:hint="eastAsia"/>
                <w:rtl/>
              </w:rPr>
              <w:t> </w:t>
            </w:r>
            <w:r>
              <w:rPr>
                <w:rFonts w:cs="Times New Roman" w:hint="cs"/>
                <w:rtl/>
              </w:rPr>
              <w:t>عادي</w:t>
            </w:r>
          </w:p>
          <w:p w14:paraId="6F7EF41A" w14:textId="77777777" w:rsidR="004F1C81" w:rsidRDefault="004F1C81" w:rsidP="004F1C81">
            <w:pPr>
              <w:rPr>
                <w:rFonts w:cs="Times New Roman"/>
              </w:rPr>
            </w:pPr>
          </w:p>
          <w:p w14:paraId="26C39C89" w14:textId="77777777" w:rsidR="004F1C81" w:rsidRPr="004F1C81" w:rsidRDefault="004F1C81" w:rsidP="004F1C81">
            <w:pPr>
              <w:rPr>
                <w:color w:val="FF5D3F" w:themeColor="accent1" w:themeTint="99"/>
              </w:rPr>
            </w:pPr>
            <w:r w:rsidRPr="004F1C81">
              <w:rPr>
                <w:color w:val="FF5D3F" w:themeColor="accent1" w:themeTint="99"/>
              </w:rPr>
              <w:t>// Named Function Expression</w:t>
            </w:r>
          </w:p>
          <w:p w14:paraId="3958EAE8" w14:textId="77777777" w:rsidR="004F1C81" w:rsidRDefault="004F1C81" w:rsidP="004F1C81">
            <w:r>
              <w:t xml:space="preserve">const greet = function </w:t>
            </w:r>
            <w:proofErr w:type="spellStart"/>
            <w:r>
              <w:t>greetFunction</w:t>
            </w:r>
            <w:proofErr w:type="spellEnd"/>
            <w:r>
              <w:t>(name) {</w:t>
            </w:r>
          </w:p>
          <w:p w14:paraId="2338AB40" w14:textId="77777777" w:rsidR="004F1C81" w:rsidRDefault="004F1C81" w:rsidP="004F1C81">
            <w:r>
              <w:t xml:space="preserve">    return Hello, ${name</w:t>
            </w:r>
            <w:proofErr w:type="gramStart"/>
            <w:r>
              <w:t>}!;</w:t>
            </w:r>
            <w:proofErr w:type="gramEnd"/>
          </w:p>
          <w:p w14:paraId="238EE560" w14:textId="77777777" w:rsidR="004F1C81" w:rsidRDefault="004F1C81" w:rsidP="004F1C81">
            <w:r>
              <w:t>};</w:t>
            </w:r>
          </w:p>
          <w:p w14:paraId="3E7259A0" w14:textId="77777777" w:rsidR="004F1C81" w:rsidRDefault="004F1C81" w:rsidP="004F1C81"/>
          <w:p w14:paraId="0506C5D0" w14:textId="77777777" w:rsidR="004F1C81" w:rsidRDefault="004F1C81" w:rsidP="004F1C81">
            <w:pPr>
              <w:rPr>
                <w:rFonts w:cs="Times New Roman"/>
              </w:rPr>
            </w:pPr>
            <w:r w:rsidRPr="004F1C81">
              <w:rPr>
                <w:rFonts w:cs="Times New Roman" w:hint="cs"/>
                <w:rtl/>
              </w:rPr>
              <w:t>هي</w:t>
            </w:r>
            <w:r w:rsidRPr="004F1C81">
              <w:rPr>
                <w:rFonts w:cs="Times New Roman"/>
                <w:rtl/>
              </w:rPr>
              <w:t xml:space="preserve"> </w:t>
            </w:r>
            <w:r w:rsidRPr="004F1C81">
              <w:rPr>
                <w:rFonts w:cs="Times New Roman" w:hint="cs"/>
                <w:rtl/>
              </w:rPr>
              <w:t>مش</w:t>
            </w:r>
            <w:r w:rsidRPr="004F1C81">
              <w:t xml:space="preserve"> hosted </w:t>
            </w:r>
            <w:r w:rsidRPr="004F1C81">
              <w:rPr>
                <w:rFonts w:cs="Times New Roman" w:hint="cs"/>
                <w:rtl/>
              </w:rPr>
              <w:t>يعني</w:t>
            </w:r>
            <w:r w:rsidRPr="004F1C81">
              <w:rPr>
                <w:rFonts w:cs="Times New Roman"/>
                <w:rtl/>
              </w:rPr>
              <w:t xml:space="preserve"> </w:t>
            </w:r>
            <w:r w:rsidRPr="004F1C81">
              <w:rPr>
                <w:rFonts w:cs="Times New Roman" w:hint="cs"/>
                <w:rtl/>
              </w:rPr>
              <w:t>ما</w:t>
            </w:r>
            <w:r w:rsidRPr="004F1C81">
              <w:rPr>
                <w:rFonts w:cs="Times New Roman"/>
                <w:rtl/>
              </w:rPr>
              <w:t xml:space="preserve"> </w:t>
            </w:r>
            <w:r w:rsidRPr="004F1C81">
              <w:rPr>
                <w:rFonts w:cs="Times New Roman" w:hint="cs"/>
                <w:rtl/>
              </w:rPr>
              <w:t>ينفعشي</w:t>
            </w:r>
            <w:r w:rsidRPr="004F1C81">
              <w:rPr>
                <w:rFonts w:cs="Times New Roman"/>
                <w:rtl/>
              </w:rPr>
              <w:t xml:space="preserve"> </w:t>
            </w:r>
            <w:r w:rsidRPr="004F1C81">
              <w:rPr>
                <w:rFonts w:cs="Times New Roman" w:hint="cs"/>
                <w:rtl/>
              </w:rPr>
              <w:t>استدعيها</w:t>
            </w:r>
            <w:r w:rsidRPr="004F1C81">
              <w:rPr>
                <w:rFonts w:cs="Times New Roman"/>
                <w:rtl/>
              </w:rPr>
              <w:t xml:space="preserve"> </w:t>
            </w:r>
            <w:r w:rsidRPr="004F1C81">
              <w:rPr>
                <w:rFonts w:cs="Times New Roman" w:hint="cs"/>
                <w:rtl/>
              </w:rPr>
              <w:t>قبل</w:t>
            </w:r>
            <w:r w:rsidRPr="004F1C81">
              <w:rPr>
                <w:rFonts w:cs="Times New Roman"/>
                <w:rtl/>
              </w:rPr>
              <w:t xml:space="preserve"> </w:t>
            </w:r>
            <w:r w:rsidRPr="004F1C81">
              <w:rPr>
                <w:rFonts w:cs="Times New Roman" w:hint="cs"/>
                <w:rtl/>
              </w:rPr>
              <w:t>ما</w:t>
            </w:r>
            <w:r w:rsidRPr="004F1C81">
              <w:rPr>
                <w:rFonts w:cs="Times New Roman"/>
                <w:rtl/>
              </w:rPr>
              <w:t xml:space="preserve"> </w:t>
            </w:r>
            <w:r w:rsidRPr="004F1C81">
              <w:rPr>
                <w:rFonts w:cs="Times New Roman" w:hint="cs"/>
                <w:rtl/>
              </w:rPr>
              <w:t>اعرفها</w:t>
            </w:r>
          </w:p>
          <w:p w14:paraId="6B4CD09F" w14:textId="77777777" w:rsidR="004F1C81" w:rsidRDefault="004F1C81" w:rsidP="004F1C81">
            <w:pPr>
              <w:rPr>
                <w:rFonts w:cs="Times New Roman"/>
              </w:rPr>
            </w:pPr>
          </w:p>
          <w:p w14:paraId="2DF53AF0" w14:textId="77777777" w:rsidR="004F1C81" w:rsidRPr="004F1C81" w:rsidRDefault="004F1C81" w:rsidP="004F1C81">
            <w:pPr>
              <w:rPr>
                <w:rFonts w:cs="Times New Roman"/>
                <w:color w:val="FF5D3F" w:themeColor="accent1" w:themeTint="99"/>
              </w:rPr>
            </w:pPr>
            <w:r w:rsidRPr="004F1C81">
              <w:rPr>
                <w:rFonts w:cs="Times New Roman"/>
                <w:color w:val="FF5D3F" w:themeColor="accent1" w:themeTint="99"/>
              </w:rPr>
              <w:t xml:space="preserve">Function name </w:t>
            </w:r>
          </w:p>
          <w:p w14:paraId="23705607" w14:textId="77777777" w:rsidR="004F1C81" w:rsidRDefault="004F1C81" w:rsidP="004F1C81">
            <w:r>
              <w:rPr>
                <w:rFonts w:cs="Times New Roman" w:hint="cs"/>
                <w:rtl/>
              </w:rPr>
              <w:t>اختياري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ولو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متوفره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تستخدم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داخل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ال</w:t>
            </w:r>
          </w:p>
          <w:p w14:paraId="27A10E5B" w14:textId="77777777" w:rsidR="004F1C81" w:rsidRDefault="004F1C81" w:rsidP="004F1C81">
            <w:r>
              <w:t xml:space="preserve"> function</w:t>
            </w:r>
          </w:p>
          <w:p w14:paraId="55D7A6C8" w14:textId="77777777" w:rsidR="004F1C81" w:rsidRDefault="004F1C81" w:rsidP="004F1C81">
            <w:pPr>
              <w:rPr>
                <w:rFonts w:cs="Times New Roman"/>
              </w:rPr>
            </w:pPr>
            <w:r>
              <w:t xml:space="preserve"> </w:t>
            </w:r>
            <w:r>
              <w:rPr>
                <w:rFonts w:cs="Times New Roman" w:hint="cs"/>
                <w:rtl/>
              </w:rPr>
              <w:t>نفسها</w:t>
            </w:r>
          </w:p>
          <w:p w14:paraId="49693467" w14:textId="77777777" w:rsidR="004F1C81" w:rsidRDefault="004F1C81" w:rsidP="004F1C81">
            <w:pPr>
              <w:rPr>
                <w:rFonts w:cs="Times New Roman"/>
              </w:rPr>
            </w:pPr>
          </w:p>
          <w:p w14:paraId="4430B7A1" w14:textId="77777777" w:rsidR="004F1C81" w:rsidRDefault="004F1C81" w:rsidP="004F1C81">
            <w:pPr>
              <w:rPr>
                <w:rFonts w:cs="Times New Roman"/>
              </w:rPr>
            </w:pPr>
          </w:p>
          <w:p w14:paraId="7E3B71FA" w14:textId="77777777" w:rsidR="004F1C81" w:rsidRDefault="004F1C81" w:rsidP="004F1C81">
            <w:pPr>
              <w:rPr>
                <w:rFonts w:cs="Times New Roman"/>
              </w:rPr>
            </w:pPr>
          </w:p>
          <w:p w14:paraId="49D4D887" w14:textId="77777777" w:rsidR="004F1C81" w:rsidRDefault="004F1C81" w:rsidP="004F1C81">
            <w:pPr>
              <w:rPr>
                <w:rFonts w:cs="Times New Roman"/>
              </w:rPr>
            </w:pPr>
          </w:p>
          <w:p w14:paraId="2313E806" w14:textId="77777777" w:rsidR="004F1C81" w:rsidRDefault="004F1C81" w:rsidP="004F1C81">
            <w:pPr>
              <w:rPr>
                <w:rFonts w:cs="Times New Roman"/>
              </w:rPr>
            </w:pPr>
          </w:p>
          <w:p w14:paraId="4DBAA1E5" w14:textId="77777777" w:rsidR="004F1C81" w:rsidRDefault="004F1C81" w:rsidP="004F1C81">
            <w:pPr>
              <w:rPr>
                <w:rFonts w:cs="Times New Roman"/>
              </w:rPr>
            </w:pPr>
          </w:p>
          <w:p w14:paraId="6ACCEE84" w14:textId="77777777" w:rsidR="004F1C81" w:rsidRDefault="004F1C81" w:rsidP="004F1C81">
            <w:pPr>
              <w:rPr>
                <w:rFonts w:cs="Times New Roman"/>
              </w:rPr>
            </w:pPr>
          </w:p>
          <w:p w14:paraId="09FB10DE" w14:textId="77777777" w:rsidR="004F1C81" w:rsidRDefault="004F1C81" w:rsidP="004F1C81">
            <w:pPr>
              <w:rPr>
                <w:rFonts w:cs="Times New Roman"/>
              </w:rPr>
            </w:pPr>
          </w:p>
          <w:p w14:paraId="70A94C98" w14:textId="77777777" w:rsidR="004F1C81" w:rsidRDefault="004F1C81" w:rsidP="004F1C81">
            <w:pPr>
              <w:rPr>
                <w:rFonts w:cs="Times New Roman"/>
              </w:rPr>
            </w:pPr>
          </w:p>
          <w:p w14:paraId="69A6DAE6" w14:textId="77777777" w:rsidR="004F1C81" w:rsidRDefault="004F1C81" w:rsidP="004F1C81">
            <w:pPr>
              <w:rPr>
                <w:rFonts w:cs="Times New Roman"/>
              </w:rPr>
            </w:pPr>
          </w:p>
          <w:p w14:paraId="4B455FDA" w14:textId="77777777" w:rsidR="004F1C81" w:rsidRDefault="004F1C81" w:rsidP="004F1C81">
            <w:pPr>
              <w:rPr>
                <w:rFonts w:cs="Times New Roman"/>
              </w:rPr>
            </w:pPr>
          </w:p>
          <w:p w14:paraId="7065969E" w14:textId="77777777" w:rsidR="004F1C81" w:rsidRDefault="004F1C81" w:rsidP="004F1C81">
            <w:pPr>
              <w:rPr>
                <w:rFonts w:cs="Times New Roman"/>
              </w:rPr>
            </w:pPr>
          </w:p>
          <w:p w14:paraId="0F8F082F" w14:textId="77777777" w:rsidR="004F1C81" w:rsidRDefault="004F1C81" w:rsidP="004F1C81">
            <w:pPr>
              <w:rPr>
                <w:rFonts w:cs="Times New Roman"/>
              </w:rPr>
            </w:pPr>
          </w:p>
          <w:p w14:paraId="2AC23DD9" w14:textId="77777777" w:rsidR="004F1C81" w:rsidRDefault="004F1C81" w:rsidP="004F1C81">
            <w:pPr>
              <w:rPr>
                <w:rFonts w:cs="Times New Roman"/>
              </w:rPr>
            </w:pPr>
          </w:p>
          <w:p w14:paraId="326E6B2D" w14:textId="77777777" w:rsidR="004F1C81" w:rsidRDefault="004F1C81" w:rsidP="004F1C81">
            <w:pPr>
              <w:rPr>
                <w:rFonts w:cs="Times New Roman"/>
              </w:rPr>
            </w:pPr>
          </w:p>
          <w:p w14:paraId="4A6DD563" w14:textId="77777777" w:rsidR="004F1C81" w:rsidRDefault="004F1C81" w:rsidP="004F1C81">
            <w:pPr>
              <w:rPr>
                <w:rFonts w:cs="Times New Roman"/>
              </w:rPr>
            </w:pPr>
          </w:p>
          <w:p w14:paraId="0ECF95D0" w14:textId="77777777" w:rsidR="004F1C81" w:rsidRDefault="004F1C81" w:rsidP="004F1C81"/>
          <w:p w14:paraId="56A9CEC0" w14:textId="77777777" w:rsidR="009C6B2A" w:rsidRDefault="009C6B2A" w:rsidP="009C6B2A">
            <w:r>
              <w:rPr>
                <w:rFonts w:cs="Times New Roman" w:hint="cs"/>
                <w:rtl/>
              </w:rPr>
              <w:t>تستخدم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علشان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بناء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جمله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اقصر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ل</w:t>
            </w:r>
          </w:p>
          <w:p w14:paraId="73CB17F5" w14:textId="77777777" w:rsidR="009C6B2A" w:rsidRDefault="009C6B2A" w:rsidP="009C6B2A">
            <w:r>
              <w:t xml:space="preserve"> function expression</w:t>
            </w:r>
          </w:p>
          <w:p w14:paraId="605F7157" w14:textId="77777777" w:rsidR="009C6B2A" w:rsidRDefault="009C6B2A" w:rsidP="009C6B2A"/>
          <w:p w14:paraId="40BB7BBA" w14:textId="77777777" w:rsidR="009C6B2A" w:rsidRDefault="009C6B2A" w:rsidP="009C6B2A"/>
          <w:p w14:paraId="548F142B" w14:textId="77777777" w:rsidR="009C6B2A" w:rsidRDefault="009C6B2A" w:rsidP="009C6B2A">
            <w:r w:rsidRPr="009C6B2A">
              <w:t>const greet = name =&gt; Hello, ${name</w:t>
            </w:r>
            <w:proofErr w:type="gramStart"/>
            <w:r w:rsidRPr="009C6B2A">
              <w:t>}!;</w:t>
            </w:r>
            <w:proofErr w:type="gramEnd"/>
          </w:p>
          <w:p w14:paraId="3F3280FD" w14:textId="77777777" w:rsidR="009C6B2A" w:rsidRDefault="009C6B2A" w:rsidP="009C6B2A"/>
          <w:p w14:paraId="09988482" w14:textId="77777777" w:rsidR="009C6B2A" w:rsidRDefault="009C6B2A" w:rsidP="009C6B2A">
            <w:r>
              <w:rPr>
                <w:rFonts w:cs="Times New Roman" w:hint="cs"/>
                <w:rtl/>
              </w:rPr>
              <w:t>لا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ينفع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استخدمها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ك</w:t>
            </w:r>
            <w:r>
              <w:t xml:space="preserve"> constructors </w:t>
            </w:r>
          </w:p>
          <w:p w14:paraId="0F66C400" w14:textId="77777777" w:rsidR="009C6B2A" w:rsidRDefault="009C6B2A" w:rsidP="009C6B2A">
            <w:r>
              <w:rPr>
                <w:rFonts w:cs="Times New Roman" w:hint="cs"/>
                <w:rtl/>
              </w:rPr>
              <w:t>ومش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بتاخد</w:t>
            </w:r>
            <w:r>
              <w:t xml:space="preserve"> argument</w:t>
            </w:r>
          </w:p>
          <w:p w14:paraId="04BA7919" w14:textId="77777777" w:rsidR="009C6B2A" w:rsidRDefault="009C6B2A" w:rsidP="009C6B2A"/>
          <w:p w14:paraId="7B853A42" w14:textId="77777777" w:rsidR="009C6B2A" w:rsidRDefault="009C6B2A" w:rsidP="009C6B2A">
            <w:pPr>
              <w:rPr>
                <w:color w:val="BF1E00" w:themeColor="accent1"/>
              </w:rPr>
            </w:pPr>
            <w:r w:rsidRPr="009C6B2A">
              <w:rPr>
                <w:color w:val="BF1E00" w:themeColor="accent1"/>
              </w:rPr>
              <w:t>--------------------------------------------------------------------------------------------------------</w:t>
            </w:r>
            <w:r>
              <w:t>-</w:t>
            </w:r>
          </w:p>
          <w:p w14:paraId="73A96B7A" w14:textId="77777777" w:rsidR="00A61075" w:rsidRDefault="00A61075" w:rsidP="00A61075">
            <w:pPr>
              <w:rPr>
                <w:color w:val="BF1E00" w:themeColor="accent1"/>
              </w:rPr>
            </w:pPr>
          </w:p>
          <w:p w14:paraId="4E058561" w14:textId="77777777" w:rsidR="00A61075" w:rsidRDefault="00A61075" w:rsidP="00A61075">
            <w:r w:rsidRPr="00A61075">
              <w:rPr>
                <w:rFonts w:cs="Times New Roman" w:hint="cs"/>
                <w:rtl/>
              </w:rPr>
              <w:t>معندهاش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اسم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وممكن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تكون</w:t>
            </w:r>
            <w:r w:rsidRPr="00A61075">
              <w:t xml:space="preserve"> function </w:t>
            </w:r>
            <w:r w:rsidRPr="00A61075">
              <w:rPr>
                <w:rFonts w:cs="Times New Roman" w:hint="cs"/>
                <w:rtl/>
              </w:rPr>
              <w:t>زي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العاديه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خالص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وممكن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تكون</w:t>
            </w:r>
            <w:r w:rsidRPr="00A61075">
              <w:t xml:space="preserve"> arrow function </w:t>
            </w:r>
            <w:r w:rsidRPr="00A61075">
              <w:rPr>
                <w:rFonts w:cs="Times New Roman" w:hint="cs"/>
                <w:rtl/>
              </w:rPr>
              <w:t>وممكن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نعرفها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ف</w:t>
            </w:r>
            <w:r w:rsidRPr="00A61075">
              <w:rPr>
                <w:rFonts w:cs="Times New Roman"/>
                <w:rtl/>
              </w:rPr>
              <w:t xml:space="preserve"> </w:t>
            </w:r>
            <w:r w:rsidRPr="00A61075">
              <w:rPr>
                <w:rFonts w:cs="Times New Roman" w:hint="cs"/>
                <w:rtl/>
              </w:rPr>
              <w:t>اي</w:t>
            </w:r>
            <w:r w:rsidRPr="00A61075">
              <w:t xml:space="preserve"> context </w:t>
            </w:r>
            <w:r w:rsidRPr="00A61075">
              <w:rPr>
                <w:rFonts w:cs="Times New Roman" w:hint="cs"/>
                <w:rtl/>
              </w:rPr>
              <w:t>وبتستخدم</w:t>
            </w:r>
            <w:r w:rsidRPr="00A61075">
              <w:t xml:space="preserve"> keyword</w:t>
            </w:r>
          </w:p>
          <w:p w14:paraId="63D83C4A" w14:textId="77777777" w:rsidR="00A61075" w:rsidRDefault="00A61075" w:rsidP="00A61075"/>
          <w:p w14:paraId="50EF0FF3" w14:textId="46B15FF4" w:rsidR="00A61075" w:rsidRPr="00A61075" w:rsidRDefault="00A61075" w:rsidP="00A61075">
            <w:pPr>
              <w:rPr>
                <w:color w:val="FF5D3F" w:themeColor="accent1" w:themeTint="99"/>
              </w:rPr>
            </w:pPr>
            <w:r w:rsidRPr="00A61075">
              <w:rPr>
                <w:rFonts w:cs="Times New Roman" w:hint="cs"/>
                <w:color w:val="FF5D3F" w:themeColor="accent1" w:themeTint="99"/>
                <w:rtl/>
              </w:rPr>
              <w:t>دة</w:t>
            </w:r>
            <w:r w:rsidRPr="00A61075">
              <w:rPr>
                <w:rFonts w:cs="Times New Roman"/>
                <w:color w:val="FF5D3F" w:themeColor="accent1" w:themeTint="99"/>
                <w:rtl/>
              </w:rPr>
              <w:t xml:space="preserve"> </w:t>
            </w:r>
            <w:r w:rsidRPr="00A61075">
              <w:rPr>
                <w:rFonts w:cs="Times New Roman" w:hint="cs"/>
                <w:color w:val="FF5D3F" w:themeColor="accent1" w:themeTint="99"/>
                <w:rtl/>
              </w:rPr>
              <w:t>شكلها</w:t>
            </w:r>
          </w:p>
          <w:p w14:paraId="167D2675" w14:textId="77777777" w:rsidR="00A61075" w:rsidRDefault="00A61075" w:rsidP="00A61075"/>
          <w:p w14:paraId="134E47E9" w14:textId="77777777" w:rsidR="00A61075" w:rsidRDefault="00A61075" w:rsidP="00A61075">
            <w:r>
              <w:t>const greet = function(name) {</w:t>
            </w:r>
          </w:p>
          <w:p w14:paraId="3D297DCD" w14:textId="77777777" w:rsidR="00A61075" w:rsidRDefault="00A61075" w:rsidP="00A61075">
            <w:r>
              <w:t xml:space="preserve">    return Hello, ${name</w:t>
            </w:r>
            <w:proofErr w:type="gramStart"/>
            <w:r>
              <w:t>}!;</w:t>
            </w:r>
            <w:proofErr w:type="gramEnd"/>
          </w:p>
          <w:p w14:paraId="590176B3" w14:textId="7BCBF83C" w:rsidR="00A61075" w:rsidRDefault="00A61075" w:rsidP="00A61075">
            <w:r>
              <w:t>};</w:t>
            </w:r>
          </w:p>
          <w:p w14:paraId="03002FA8" w14:textId="77777777" w:rsidR="00A61075" w:rsidRDefault="00A61075" w:rsidP="00A61075">
            <w:r w:rsidRPr="00A61075">
              <w:rPr>
                <w:rFonts w:cs="Times New Roman" w:hint="cs"/>
                <w:color w:val="FF5D3F" w:themeColor="accent1" w:themeTint="99"/>
                <w:rtl/>
              </w:rPr>
              <w:t>مثال</w:t>
            </w:r>
            <w:r w:rsidRPr="00A61075">
              <w:rPr>
                <w:rFonts w:cs="Times New Roman"/>
                <w:color w:val="FF5D3F" w:themeColor="accent1" w:themeTint="99"/>
                <w:rtl/>
              </w:rPr>
              <w:t xml:space="preserve"> </w:t>
            </w:r>
            <w:r w:rsidRPr="00A61075">
              <w:rPr>
                <w:rFonts w:cs="Times New Roman" w:hint="cs"/>
                <w:color w:val="FF5D3F" w:themeColor="accent1" w:themeTint="99"/>
                <w:rtl/>
              </w:rPr>
              <w:t>ع</w:t>
            </w:r>
            <w:r w:rsidRPr="00A61075">
              <w:rPr>
                <w:rFonts w:cs="Times New Roman"/>
                <w:color w:val="FF5D3F" w:themeColor="accent1" w:themeTint="99"/>
                <w:rtl/>
              </w:rPr>
              <w:t xml:space="preserve"> </w:t>
            </w:r>
            <w:r w:rsidRPr="00A61075">
              <w:rPr>
                <w:rFonts w:cs="Times New Roman" w:hint="cs"/>
                <w:color w:val="FF5D3F" w:themeColor="accent1" w:themeTint="99"/>
                <w:rtl/>
              </w:rPr>
              <w:t>اختلاف</w:t>
            </w:r>
            <w:r w:rsidRPr="00A61075">
              <w:rPr>
                <w:rFonts w:cs="Times New Roman"/>
                <w:color w:val="FF5D3F" w:themeColor="accent1" w:themeTint="99"/>
                <w:rtl/>
              </w:rPr>
              <w:t xml:space="preserve"> </w:t>
            </w:r>
            <w:r w:rsidRPr="00A61075">
              <w:rPr>
                <w:rFonts w:cs="Times New Roman" w:hint="cs"/>
                <w:color w:val="FF5D3F" w:themeColor="accent1" w:themeTint="99"/>
                <w:rtl/>
              </w:rPr>
              <w:t>بينها</w:t>
            </w:r>
            <w:r w:rsidRPr="00A61075">
              <w:rPr>
                <w:rFonts w:cs="Times New Roman"/>
                <w:color w:val="FF5D3F" w:themeColor="accent1" w:themeTint="99"/>
                <w:rtl/>
              </w:rPr>
              <w:t xml:space="preserve"> </w:t>
            </w:r>
            <w:r w:rsidRPr="00A61075">
              <w:rPr>
                <w:rFonts w:cs="Times New Roman" w:hint="cs"/>
                <w:color w:val="FF5D3F" w:themeColor="accent1" w:themeTint="99"/>
                <w:rtl/>
              </w:rPr>
              <w:t>وبين</w:t>
            </w:r>
          </w:p>
          <w:p w14:paraId="26A70C25" w14:textId="47DAD19A" w:rsidR="00A61075" w:rsidRDefault="00A61075" w:rsidP="00A61075">
            <w:pPr>
              <w:rPr>
                <w:color w:val="FF5D3F" w:themeColor="accent1" w:themeTint="99"/>
              </w:rPr>
            </w:pPr>
            <w:r w:rsidRPr="00A61075">
              <w:t xml:space="preserve"> </w:t>
            </w:r>
            <w:r w:rsidRPr="00A61075">
              <w:rPr>
                <w:color w:val="FF5D3F" w:themeColor="accent1" w:themeTint="99"/>
              </w:rPr>
              <w:t>A</w:t>
            </w:r>
            <w:r w:rsidRPr="00A61075">
              <w:rPr>
                <w:color w:val="FF5D3F" w:themeColor="accent1" w:themeTint="99"/>
              </w:rPr>
              <w:t>rrow</w:t>
            </w:r>
          </w:p>
          <w:p w14:paraId="335B98DD" w14:textId="77777777" w:rsidR="00A61075" w:rsidRDefault="00A61075" w:rsidP="00A61075">
            <w:pPr>
              <w:rPr>
                <w:color w:val="FF5D3F" w:themeColor="accent1" w:themeTint="99"/>
              </w:rPr>
            </w:pPr>
          </w:p>
          <w:p w14:paraId="25502634" w14:textId="77777777" w:rsidR="00A61075" w:rsidRDefault="00A61075" w:rsidP="00A61075">
            <w:r>
              <w:t xml:space="preserve">function </w:t>
            </w:r>
            <w:proofErr w:type="spellStart"/>
            <w:proofErr w:type="gramStart"/>
            <w:r>
              <w:t>regularFunction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ED66B51" w14:textId="77777777" w:rsidR="00A61075" w:rsidRDefault="00A61075" w:rsidP="00A61075">
            <w:r>
              <w:t xml:space="preserve">    console.log(this</w:t>
            </w:r>
            <w:proofErr w:type="gramStart"/>
            <w:r>
              <w:t>);  /</w:t>
            </w:r>
            <w:proofErr w:type="gramEnd"/>
            <w:r>
              <w:t>/ 'this' is based on how the function is called</w:t>
            </w:r>
          </w:p>
          <w:p w14:paraId="52DFAE68" w14:textId="77777777" w:rsidR="00A61075" w:rsidRDefault="00A61075" w:rsidP="00A61075">
            <w:r>
              <w:t>}</w:t>
            </w:r>
          </w:p>
          <w:p w14:paraId="6A32BD85" w14:textId="77777777" w:rsidR="00A61075" w:rsidRDefault="00A61075" w:rsidP="00A61075"/>
          <w:p w14:paraId="379D8D2E" w14:textId="77777777" w:rsidR="00A61075" w:rsidRDefault="00A61075" w:rsidP="00A61075">
            <w:r>
              <w:t xml:space="preserve">const </w:t>
            </w:r>
            <w:proofErr w:type="spellStart"/>
            <w:r>
              <w:t>arrowFunction</w:t>
            </w:r>
            <w:proofErr w:type="spellEnd"/>
            <w:r>
              <w:t xml:space="preserve"> = () =&gt; {</w:t>
            </w:r>
          </w:p>
          <w:p w14:paraId="323DECD6" w14:textId="77777777" w:rsidR="00A61075" w:rsidRDefault="00A61075" w:rsidP="00A61075">
            <w:r>
              <w:t xml:space="preserve">    console.log(this</w:t>
            </w:r>
            <w:proofErr w:type="gramStart"/>
            <w:r>
              <w:t>);  /</w:t>
            </w:r>
            <w:proofErr w:type="gramEnd"/>
            <w:r>
              <w:t>/ 'this' is inherited from the surrounding context</w:t>
            </w:r>
          </w:p>
          <w:p w14:paraId="0CB3A064" w14:textId="77777777" w:rsidR="00A61075" w:rsidRDefault="00A61075" w:rsidP="00A61075">
            <w:r>
              <w:t>};</w:t>
            </w:r>
          </w:p>
          <w:p w14:paraId="621CDD37" w14:textId="77777777" w:rsidR="00A61075" w:rsidRDefault="00A61075" w:rsidP="00A61075"/>
          <w:p w14:paraId="085F6C5D" w14:textId="77777777" w:rsidR="00A61075" w:rsidRDefault="00A61075" w:rsidP="00A61075">
            <w:r>
              <w:t>const obj = {</w:t>
            </w:r>
          </w:p>
          <w:p w14:paraId="4FCCD60B" w14:textId="77777777" w:rsidR="00A61075" w:rsidRDefault="00A61075" w:rsidP="00A61075">
            <w:r>
              <w:t xml:space="preserve">    method: </w:t>
            </w:r>
            <w:proofErr w:type="spellStart"/>
            <w:r>
              <w:t>regularFunction</w:t>
            </w:r>
            <w:proofErr w:type="spellEnd"/>
            <w:r>
              <w:t>,</w:t>
            </w:r>
          </w:p>
          <w:p w14:paraId="003C4EEC" w14:textId="77777777" w:rsidR="00A61075" w:rsidRDefault="00A61075" w:rsidP="00A61075">
            <w:r>
              <w:t xml:space="preserve">    </w:t>
            </w:r>
            <w:proofErr w:type="spellStart"/>
            <w:r>
              <w:t>arrowMethod</w:t>
            </w:r>
            <w:proofErr w:type="spellEnd"/>
            <w:r>
              <w:t xml:space="preserve">: </w:t>
            </w:r>
            <w:proofErr w:type="spellStart"/>
            <w:r>
              <w:t>arrowFunction</w:t>
            </w:r>
            <w:proofErr w:type="spellEnd"/>
          </w:p>
          <w:p w14:paraId="24AC6EEE" w14:textId="77777777" w:rsidR="00A61075" w:rsidRDefault="00A61075" w:rsidP="00A61075">
            <w:r>
              <w:t>};</w:t>
            </w:r>
          </w:p>
          <w:p w14:paraId="062866F9" w14:textId="77777777" w:rsidR="00A61075" w:rsidRDefault="00A61075" w:rsidP="00A61075"/>
          <w:p w14:paraId="57031D65" w14:textId="77777777" w:rsidR="00A61075" w:rsidRDefault="00A61075" w:rsidP="00A61075">
            <w:proofErr w:type="spellStart"/>
            <w:proofErr w:type="gramStart"/>
            <w:r>
              <w:t>obj.method</w:t>
            </w:r>
            <w:proofErr w:type="spellEnd"/>
            <w:proofErr w:type="gramEnd"/>
            <w:r>
              <w:t>();  // 'this' refers to obj</w:t>
            </w:r>
          </w:p>
          <w:p w14:paraId="71029D74" w14:textId="2D8B9BB6" w:rsidR="00A61075" w:rsidRPr="00A61075" w:rsidRDefault="00A61075" w:rsidP="00A61075">
            <w:proofErr w:type="spellStart"/>
            <w:proofErr w:type="gramStart"/>
            <w:r>
              <w:t>obj.arrowMethod</w:t>
            </w:r>
            <w:proofErr w:type="spellEnd"/>
            <w:proofErr w:type="gramEnd"/>
            <w:r>
              <w:t>();  // 'this' refers to the global object (or undefined in strict mode)</w:t>
            </w:r>
          </w:p>
        </w:tc>
      </w:tr>
      <w:tr w:rsidR="00FC6625" w14:paraId="669D52E3" w14:textId="77777777" w:rsidTr="004F1C81">
        <w:trPr>
          <w:trHeight w:val="10332"/>
        </w:trPr>
        <w:tc>
          <w:tcPr>
            <w:tcW w:w="2250" w:type="dxa"/>
            <w:vMerge/>
          </w:tcPr>
          <w:p w14:paraId="42AEABD6" w14:textId="77777777" w:rsidR="00FC6625" w:rsidRDefault="00FC6625" w:rsidP="00EA62A2">
            <w:pPr>
              <w:pStyle w:val="Heading2"/>
            </w:pPr>
          </w:p>
        </w:tc>
        <w:tc>
          <w:tcPr>
            <w:tcW w:w="630" w:type="dxa"/>
            <w:tcBorders>
              <w:right w:val="single" w:sz="18" w:space="0" w:color="BF1E00" w:themeColor="accent1"/>
            </w:tcBorders>
          </w:tcPr>
          <w:p w14:paraId="42031A3E" w14:textId="77777777" w:rsidR="00FC6625" w:rsidRDefault="00FC6625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360" w:type="dxa"/>
            <w:tcBorders>
              <w:left w:val="single" w:sz="18" w:space="0" w:color="BF1E00" w:themeColor="accent1"/>
            </w:tcBorders>
          </w:tcPr>
          <w:p w14:paraId="0C128CC6" w14:textId="77777777" w:rsidR="00FC6625" w:rsidRDefault="00FC6625" w:rsidP="009C2411"/>
        </w:tc>
        <w:tc>
          <w:tcPr>
            <w:tcW w:w="6840" w:type="dxa"/>
            <w:vMerge/>
          </w:tcPr>
          <w:p w14:paraId="3EAF5003" w14:textId="77777777" w:rsidR="00FC6625" w:rsidRPr="005579C9" w:rsidRDefault="00FC6625" w:rsidP="00EA62A2">
            <w:pPr>
              <w:pStyle w:val="Heading2"/>
            </w:pPr>
          </w:p>
        </w:tc>
      </w:tr>
      <w:tr w:rsidR="009C6B2A" w14:paraId="1243803E" w14:textId="77777777" w:rsidTr="004F1C81">
        <w:trPr>
          <w:trHeight w:val="10332"/>
        </w:trPr>
        <w:tc>
          <w:tcPr>
            <w:tcW w:w="2250" w:type="dxa"/>
          </w:tcPr>
          <w:p w14:paraId="7C567BEE" w14:textId="77777777" w:rsidR="009C6B2A" w:rsidRDefault="009C6B2A" w:rsidP="00A61075">
            <w:pPr>
              <w:pStyle w:val="Title"/>
            </w:pPr>
          </w:p>
        </w:tc>
        <w:tc>
          <w:tcPr>
            <w:tcW w:w="630" w:type="dxa"/>
            <w:tcBorders>
              <w:right w:val="single" w:sz="18" w:space="0" w:color="BF1E00" w:themeColor="accent1"/>
            </w:tcBorders>
          </w:tcPr>
          <w:p w14:paraId="1CDD53E5" w14:textId="77777777" w:rsidR="009C6B2A" w:rsidRDefault="009C6B2A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360" w:type="dxa"/>
            <w:tcBorders>
              <w:left w:val="single" w:sz="18" w:space="0" w:color="BF1E00" w:themeColor="accent1"/>
            </w:tcBorders>
          </w:tcPr>
          <w:p w14:paraId="71E84A89" w14:textId="77777777" w:rsidR="009C6B2A" w:rsidRDefault="009C6B2A" w:rsidP="009C2411"/>
        </w:tc>
        <w:tc>
          <w:tcPr>
            <w:tcW w:w="6840" w:type="dxa"/>
          </w:tcPr>
          <w:p w14:paraId="77805B82" w14:textId="77777777" w:rsidR="009C6B2A" w:rsidRPr="005579C9" w:rsidRDefault="009C6B2A" w:rsidP="00EA62A2">
            <w:pPr>
              <w:pStyle w:val="Heading2"/>
            </w:pPr>
          </w:p>
        </w:tc>
      </w:tr>
    </w:tbl>
    <w:p w14:paraId="3C81B977" w14:textId="77777777" w:rsidR="00180710" w:rsidRDefault="00180710" w:rsidP="00FB0432"/>
    <w:sectPr w:rsidR="00180710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5D600" w14:textId="77777777" w:rsidR="00220581" w:rsidRDefault="00220581" w:rsidP="003D42E9">
      <w:r>
        <w:separator/>
      </w:r>
    </w:p>
  </w:endnote>
  <w:endnote w:type="continuationSeparator" w:id="0">
    <w:p w14:paraId="469F7A0B" w14:textId="77777777" w:rsidR="00220581" w:rsidRDefault="00220581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8FF3C" w14:textId="77777777" w:rsidR="00220581" w:rsidRDefault="00220581" w:rsidP="003D42E9">
      <w:r>
        <w:separator/>
      </w:r>
    </w:p>
  </w:footnote>
  <w:footnote w:type="continuationSeparator" w:id="0">
    <w:p w14:paraId="0E92940D" w14:textId="77777777" w:rsidR="00220581" w:rsidRDefault="00220581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6860">
    <w:abstractNumId w:val="0"/>
  </w:num>
  <w:num w:numId="2" w16cid:durableId="2909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C4"/>
    <w:rsid w:val="000761F2"/>
    <w:rsid w:val="000D60A5"/>
    <w:rsid w:val="000E055C"/>
    <w:rsid w:val="00180710"/>
    <w:rsid w:val="001A07E0"/>
    <w:rsid w:val="001D7755"/>
    <w:rsid w:val="00220581"/>
    <w:rsid w:val="0027762A"/>
    <w:rsid w:val="0030456C"/>
    <w:rsid w:val="00315265"/>
    <w:rsid w:val="00322C94"/>
    <w:rsid w:val="0039032E"/>
    <w:rsid w:val="003D42E9"/>
    <w:rsid w:val="003E4645"/>
    <w:rsid w:val="003F4542"/>
    <w:rsid w:val="00413FAB"/>
    <w:rsid w:val="00430E0C"/>
    <w:rsid w:val="004823C2"/>
    <w:rsid w:val="00483E87"/>
    <w:rsid w:val="004940BD"/>
    <w:rsid w:val="00496DC4"/>
    <w:rsid w:val="004A6BB1"/>
    <w:rsid w:val="004F1C81"/>
    <w:rsid w:val="00523B0B"/>
    <w:rsid w:val="00526631"/>
    <w:rsid w:val="00531E08"/>
    <w:rsid w:val="005578C3"/>
    <w:rsid w:val="005B65A2"/>
    <w:rsid w:val="0063153B"/>
    <w:rsid w:val="00631E10"/>
    <w:rsid w:val="00671B73"/>
    <w:rsid w:val="00713365"/>
    <w:rsid w:val="00724932"/>
    <w:rsid w:val="007B67D3"/>
    <w:rsid w:val="008038BB"/>
    <w:rsid w:val="008543EA"/>
    <w:rsid w:val="00854858"/>
    <w:rsid w:val="00865306"/>
    <w:rsid w:val="008F52BA"/>
    <w:rsid w:val="009048D2"/>
    <w:rsid w:val="00960AE6"/>
    <w:rsid w:val="009C2411"/>
    <w:rsid w:val="009C6B2A"/>
    <w:rsid w:val="00A457B0"/>
    <w:rsid w:val="00A61075"/>
    <w:rsid w:val="00A6401B"/>
    <w:rsid w:val="00AB5A73"/>
    <w:rsid w:val="00AF2F9F"/>
    <w:rsid w:val="00B067CD"/>
    <w:rsid w:val="00B70A77"/>
    <w:rsid w:val="00B758ED"/>
    <w:rsid w:val="00C832BD"/>
    <w:rsid w:val="00C96045"/>
    <w:rsid w:val="00D53461"/>
    <w:rsid w:val="00D7168E"/>
    <w:rsid w:val="00E0696E"/>
    <w:rsid w:val="00E520A3"/>
    <w:rsid w:val="00EA62A2"/>
    <w:rsid w:val="00EB6FE0"/>
    <w:rsid w:val="00EC5D87"/>
    <w:rsid w:val="00EE4AD0"/>
    <w:rsid w:val="00F85A56"/>
    <w:rsid w:val="00F96D85"/>
    <w:rsid w:val="00F971E6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AF4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rsid w:val="00EB6FE0"/>
    <w:pPr>
      <w:ind w:left="360"/>
      <w:contextualSpacing/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3B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oufia29\AppData\Local\Microsoft\Office\16.0\DTS\en-US%7bC66233DD-61B5-4B2B-82C1-F94FF559FEBA%7d\%7bB56227E2-7EA8-4CD4-89BD-EC4B8CB2D3BC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{B56227E2-7EA8-4CD4-89BD-EC4B8CB2D3BC}tf16392877_win32.dotx</Template>
  <TotalTime>0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2024-08-17T23:49:00Z</dcterms:created>
  <dcterms:modified xsi:type="dcterms:W3CDTF">2024-08-18T00:28:00Z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